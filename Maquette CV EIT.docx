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4" w:rsidRDefault="001960D4" w:rsidP="001960D4">
      <w:pPr>
        <w:rPr>
          <w:color w:val="7F7F7F"/>
        </w:rPr>
      </w:pPr>
      <w:bookmarkStart w:id="0" w:name="_GoBack"/>
      <w:bookmarkEnd w:id="0"/>
    </w:p>
    <w:p w:rsidR="009062D1" w:rsidRDefault="009062D1" w:rsidP="001960D4">
      <w:pPr>
        <w:rPr>
          <w:color w:val="7F7F7F"/>
        </w:rPr>
      </w:pPr>
    </w:p>
    <w:p w:rsidR="009062D1" w:rsidRDefault="0046513A" w:rsidP="009062D1">
      <w:pPr>
        <w:jc w:val="center"/>
        <w:rPr>
          <w:b/>
          <w:color w:val="7F7F7F"/>
          <w:sz w:val="24"/>
          <w:szCs w:val="24"/>
        </w:rPr>
      </w:pPr>
      <w:r>
        <w:rPr>
          <w:b/>
          <w:color w:val="7F7F7F"/>
          <w:sz w:val="24"/>
          <w:szCs w:val="24"/>
        </w:rPr>
        <w:t>Titre</w:t>
      </w:r>
    </w:p>
    <w:p w:rsidR="00E80D1C" w:rsidRPr="009062D1" w:rsidRDefault="0046513A" w:rsidP="009062D1">
      <w:pPr>
        <w:jc w:val="center"/>
        <w:rPr>
          <w:b/>
          <w:color w:val="7F7F7F"/>
          <w:sz w:val="24"/>
          <w:szCs w:val="24"/>
        </w:rPr>
      </w:pPr>
      <w:r>
        <w:rPr>
          <w:b/>
          <w:color w:val="7F7F7F"/>
          <w:sz w:val="24"/>
          <w:szCs w:val="24"/>
        </w:rPr>
        <w:t xml:space="preserve">ans d’expérience </w:t>
      </w:r>
    </w:p>
    <w:p w:rsidR="009062D1" w:rsidRDefault="009062D1" w:rsidP="001960D4">
      <w:pPr>
        <w:rPr>
          <w:color w:val="7F7F7F"/>
        </w:rPr>
      </w:pPr>
    </w:p>
    <w:p w:rsidR="005664C1" w:rsidRPr="00F525BD" w:rsidRDefault="000D455C" w:rsidP="003C711C">
      <w:pPr>
        <w:pStyle w:val="Titre1"/>
        <w:shd w:val="clear" w:color="auto" w:fill="F2F2F2"/>
        <w:rPr>
          <w:b/>
          <w:caps w:val="0"/>
          <w:color w:val="7F7F7F"/>
        </w:rPr>
      </w:pPr>
      <w:r w:rsidRPr="00AA11D9">
        <w:rPr>
          <w:b/>
          <w:caps w:val="0"/>
          <w:color w:val="7F7F7F"/>
        </w:rPr>
        <w:t>D</w:t>
      </w:r>
      <w:r w:rsidR="00A31C30" w:rsidRPr="00AA11D9">
        <w:rPr>
          <w:b/>
          <w:caps w:val="0"/>
          <w:color w:val="7F7F7F"/>
        </w:rPr>
        <w:t>omaines de compétences</w:t>
      </w:r>
    </w:p>
    <w:p w:rsidR="008761D6" w:rsidRPr="008761D6" w:rsidRDefault="0046513A" w:rsidP="008761D6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Domaines de compétence</w:t>
      </w:r>
    </w:p>
    <w:p w:rsidR="0046513A" w:rsidRDefault="0046513A" w:rsidP="008761D6">
      <w:pPr>
        <w:pStyle w:val="Paragraphedeliste"/>
        <w:numPr>
          <w:ilvl w:val="1"/>
          <w:numId w:val="35"/>
        </w:numPr>
        <w:rPr>
          <w:rFonts w:ascii="Calibri" w:hAnsi="Calibri" w:cs="Verdana"/>
          <w:color w:val="7F7F7F"/>
          <w:sz w:val="20"/>
          <w:lang w:val="fr-FR"/>
        </w:rPr>
      </w:pPr>
      <w:r>
        <w:rPr>
          <w:rFonts w:ascii="Calibri" w:hAnsi="Calibri" w:cs="Verdana"/>
          <w:color w:val="7F7F7F"/>
          <w:sz w:val="20"/>
          <w:lang w:val="fr-FR"/>
        </w:rPr>
        <w:t>Lister les domaines de compétences</w:t>
      </w:r>
    </w:p>
    <w:p w:rsidR="0046513A" w:rsidRPr="008761D6" w:rsidRDefault="0046513A" w:rsidP="008761D6">
      <w:pPr>
        <w:pStyle w:val="Paragraphedeliste"/>
        <w:numPr>
          <w:ilvl w:val="1"/>
          <w:numId w:val="35"/>
        </w:numPr>
        <w:rPr>
          <w:rFonts w:ascii="Calibri" w:hAnsi="Calibri" w:cs="Verdana"/>
          <w:color w:val="7F7F7F"/>
          <w:sz w:val="20"/>
          <w:lang w:val="fr-FR"/>
        </w:rPr>
      </w:pPr>
    </w:p>
    <w:p w:rsidR="008761D6" w:rsidRPr="008761D6" w:rsidRDefault="008761D6" w:rsidP="008761D6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 w:rsidRPr="008761D6">
        <w:rPr>
          <w:rFonts w:ascii="Calibri" w:hAnsi="Calibri" w:cs="Arial"/>
          <w:b/>
          <w:color w:val="7F7F7F"/>
          <w:sz w:val="20"/>
          <w:szCs w:val="22"/>
          <w:lang w:val="fr-FR"/>
        </w:rPr>
        <w:t>Gestion de projet et Conduite du changement</w:t>
      </w:r>
    </w:p>
    <w:p w:rsidR="008761D6" w:rsidRPr="008761D6" w:rsidRDefault="008761D6" w:rsidP="008761D6">
      <w:pPr>
        <w:pStyle w:val="Paragraphedeliste"/>
        <w:numPr>
          <w:ilvl w:val="1"/>
          <w:numId w:val="35"/>
        </w:numPr>
        <w:rPr>
          <w:rFonts w:ascii="Calibri" w:hAnsi="Calibri" w:cs="Verdana"/>
          <w:color w:val="7F7F7F"/>
          <w:sz w:val="20"/>
          <w:lang w:val="fr-FR"/>
        </w:rPr>
      </w:pPr>
      <w:r w:rsidRPr="008761D6">
        <w:rPr>
          <w:rFonts w:ascii="Calibri" w:hAnsi="Calibri" w:cs="Verdana"/>
          <w:color w:val="7F7F7F"/>
          <w:sz w:val="20"/>
          <w:lang w:val="fr-FR"/>
        </w:rPr>
        <w:t xml:space="preserve">Management de projets </w:t>
      </w:r>
    </w:p>
    <w:p w:rsidR="008761D6" w:rsidRPr="008761D6" w:rsidRDefault="008761D6" w:rsidP="008761D6">
      <w:pPr>
        <w:pStyle w:val="Paragraphedeliste"/>
        <w:numPr>
          <w:ilvl w:val="1"/>
          <w:numId w:val="35"/>
        </w:numPr>
        <w:rPr>
          <w:rFonts w:ascii="Calibri" w:hAnsi="Calibri" w:cs="Verdana"/>
          <w:color w:val="7F7F7F"/>
          <w:sz w:val="20"/>
          <w:lang w:val="fr-FR"/>
        </w:rPr>
      </w:pPr>
      <w:r w:rsidRPr="008761D6">
        <w:rPr>
          <w:rFonts w:ascii="Calibri" w:hAnsi="Calibri" w:cs="Verdana"/>
          <w:color w:val="7F7F7F"/>
          <w:sz w:val="20"/>
          <w:lang w:val="fr-FR"/>
        </w:rPr>
        <w:t>Analyse et modélisation des Processus</w:t>
      </w:r>
    </w:p>
    <w:p w:rsidR="008761D6" w:rsidRPr="008761D6" w:rsidRDefault="008761D6" w:rsidP="008761D6">
      <w:pPr>
        <w:pStyle w:val="Paragraphedeliste"/>
        <w:numPr>
          <w:ilvl w:val="1"/>
          <w:numId w:val="35"/>
        </w:numPr>
        <w:rPr>
          <w:rFonts w:ascii="Calibri" w:hAnsi="Calibri" w:cs="Verdana"/>
          <w:color w:val="7F7F7F"/>
          <w:sz w:val="20"/>
          <w:lang w:val="fr-FR"/>
        </w:rPr>
      </w:pPr>
      <w:r w:rsidRPr="008761D6">
        <w:rPr>
          <w:rFonts w:ascii="Calibri" w:hAnsi="Calibri" w:cs="Verdana"/>
          <w:color w:val="7F7F7F"/>
          <w:sz w:val="20"/>
          <w:lang w:val="fr-FR"/>
        </w:rPr>
        <w:t xml:space="preserve">Spécifications Fonctionnelles            </w:t>
      </w:r>
    </w:p>
    <w:p w:rsidR="006D1F04" w:rsidRPr="00F525BD" w:rsidRDefault="000D455C" w:rsidP="00E936CF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E</w:t>
      </w:r>
      <w:r w:rsidR="00A31C30" w:rsidRPr="00744DB3">
        <w:rPr>
          <w:b/>
          <w:caps w:val="0"/>
          <w:color w:val="7F7F7F"/>
        </w:rPr>
        <w:t>xpérience</w:t>
      </w:r>
      <w:r w:rsidR="00386431">
        <w:rPr>
          <w:b/>
          <w:caps w:val="0"/>
          <w:color w:val="7F7F7F"/>
        </w:rPr>
        <w:t>s</w:t>
      </w:r>
      <w:r w:rsidR="00A31C30" w:rsidRPr="00744DB3">
        <w:rPr>
          <w:b/>
          <w:caps w:val="0"/>
          <w:color w:val="7F7F7F"/>
        </w:rPr>
        <w:t xml:space="preserve"> professionnelle</w:t>
      </w:r>
      <w:r w:rsidR="00386431">
        <w:rPr>
          <w:b/>
          <w:caps w:val="0"/>
          <w:color w:val="7F7F7F"/>
        </w:rPr>
        <w:t>s</w:t>
      </w:r>
      <w:r w:rsidR="00B02072">
        <w:rPr>
          <w:b/>
          <w:caps w:val="0"/>
          <w:color w:val="7F7F7F"/>
        </w:rPr>
        <w:t xml:space="preserve">                                                            </w:t>
      </w:r>
    </w:p>
    <w:p w:rsidR="004C0F5F" w:rsidRDefault="0046513A" w:rsidP="00903FCC">
      <w:pPr>
        <w:rPr>
          <w:rFonts w:ascii="Calibri" w:hAnsi="Calibri" w:cs="Arial"/>
          <w:b/>
          <w:color w:val="7F7F7F"/>
          <w:szCs w:val="22"/>
        </w:rPr>
      </w:pPr>
      <w:r>
        <w:rPr>
          <w:rFonts w:ascii="Calibri" w:hAnsi="Calibri" w:cs="Arial"/>
          <w:b/>
          <w:color w:val="7F7F7F"/>
          <w:szCs w:val="22"/>
        </w:rPr>
        <w:t>Nom de la mission/client et dates</w:t>
      </w:r>
    </w:p>
    <w:p w:rsidR="00950E66" w:rsidRPr="00903FCC" w:rsidRDefault="0046513A" w:rsidP="00903FCC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Titre de la mission</w:t>
      </w:r>
    </w:p>
    <w:p w:rsidR="00C0006E" w:rsidRPr="00950E66" w:rsidRDefault="00C0006E" w:rsidP="00950E66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Missions et réalisations :</w:t>
      </w:r>
    </w:p>
    <w:p w:rsidR="00950E66" w:rsidRPr="00D73E90" w:rsidRDefault="0046513A" w:rsidP="00D73E90">
      <w:pPr>
        <w:pStyle w:val="Paragraphedeliste"/>
        <w:numPr>
          <w:ilvl w:val="1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>Lister la mission et les réalisations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 xml:space="preserve">Recueil et qualification 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 xml:space="preserve">Gestion et animation 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>Configuration &amp; maintenance: 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 xml:space="preserve">Création </w:t>
      </w:r>
      <w:r w:rsidR="0046513A">
        <w:rPr>
          <w:rFonts w:ascii="Calibri" w:hAnsi="Calibri" w:cs="Arial"/>
          <w:color w:val="7F7F7F"/>
          <w:sz w:val="20"/>
          <w:szCs w:val="22"/>
          <w:lang w:val="fr-FR"/>
        </w:rPr>
        <w:t>de documentation :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>Marketing Campaign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 xml:space="preserve">Création </w:t>
      </w:r>
    </w:p>
    <w:p w:rsidR="00950E66" w:rsidRPr="00D73E90" w:rsidRDefault="00950E66" w:rsidP="00D73E90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D73E90">
        <w:rPr>
          <w:rFonts w:ascii="Calibri" w:hAnsi="Calibri" w:cs="Arial"/>
          <w:color w:val="7F7F7F"/>
          <w:sz w:val="20"/>
          <w:szCs w:val="22"/>
          <w:lang w:val="fr-FR"/>
        </w:rPr>
        <w:t xml:space="preserve">Management </w:t>
      </w:r>
    </w:p>
    <w:p w:rsidR="0079338A" w:rsidRDefault="0079338A" w:rsidP="0079338A">
      <w:pPr>
        <w:rPr>
          <w:rFonts w:ascii="Calibri" w:hAnsi="Calibri" w:cs="Arial"/>
          <w:b/>
          <w:color w:val="7F7F7F"/>
          <w:szCs w:val="22"/>
        </w:rPr>
      </w:pPr>
    </w:p>
    <w:p w:rsidR="0079338A" w:rsidRPr="00A70A32" w:rsidRDefault="0046513A" w:rsidP="00A70A32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>Nom de la mission/client et dates</w:t>
      </w:r>
    </w:p>
    <w:p w:rsidR="0079338A" w:rsidRPr="00A70A32" w:rsidRDefault="00A70A32" w:rsidP="0079338A">
      <w:pPr>
        <w:numPr>
          <w:ilvl w:val="0"/>
          <w:numId w:val="35"/>
        </w:numPr>
        <w:rPr>
          <w:rFonts w:ascii="Calibri" w:hAnsi="Calibri" w:cs="Arial"/>
          <w:b/>
          <w:color w:val="7F7F7F"/>
          <w:szCs w:val="22"/>
        </w:rPr>
      </w:pPr>
      <w:r w:rsidRPr="00A70A32">
        <w:rPr>
          <w:rFonts w:ascii="Calibri" w:hAnsi="Calibri" w:cs="Arial"/>
          <w:b/>
          <w:color w:val="7F7F7F"/>
          <w:szCs w:val="22"/>
        </w:rPr>
        <w:t>Missions et réalisations :</w:t>
      </w:r>
    </w:p>
    <w:p w:rsidR="0079338A" w:rsidRPr="00A70A32" w:rsidRDefault="0079338A" w:rsidP="00A70A32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A70A32">
        <w:rPr>
          <w:rFonts w:ascii="Calibri" w:hAnsi="Calibri" w:cs="Arial"/>
          <w:color w:val="7F7F7F"/>
          <w:sz w:val="20"/>
          <w:szCs w:val="22"/>
          <w:lang w:val="fr-FR"/>
        </w:rPr>
        <w:t xml:space="preserve">Mise en place </w:t>
      </w:r>
    </w:p>
    <w:p w:rsidR="0079338A" w:rsidRPr="00A70A32" w:rsidRDefault="0079338A" w:rsidP="00A70A32">
      <w:pPr>
        <w:pStyle w:val="Paragraphedeliste"/>
        <w:numPr>
          <w:ilvl w:val="2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A70A32">
        <w:rPr>
          <w:rFonts w:ascii="Calibri" w:hAnsi="Calibri" w:cs="Arial"/>
          <w:color w:val="7F7F7F"/>
          <w:sz w:val="20"/>
          <w:szCs w:val="22"/>
          <w:lang w:val="fr-FR"/>
        </w:rPr>
        <w:t xml:space="preserve">Coordination </w:t>
      </w:r>
    </w:p>
    <w:p w:rsidR="0079338A" w:rsidRPr="00A70A32" w:rsidRDefault="0079338A" w:rsidP="00A70A32">
      <w:pPr>
        <w:pStyle w:val="Paragraphedeliste"/>
        <w:ind w:left="1800"/>
        <w:rPr>
          <w:rFonts w:ascii="Calibri" w:hAnsi="Calibri" w:cs="Arial"/>
          <w:color w:val="7F7F7F"/>
          <w:sz w:val="20"/>
          <w:szCs w:val="22"/>
          <w:lang w:val="fr-FR"/>
        </w:rPr>
      </w:pPr>
    </w:p>
    <w:p w:rsidR="00AE5000" w:rsidRPr="00744DB3" w:rsidRDefault="00AE5000" w:rsidP="00AE5000">
      <w:pPr>
        <w:rPr>
          <w:rFonts w:cs="Arial"/>
          <w:color w:val="7F7F7F"/>
          <w:szCs w:val="22"/>
        </w:rPr>
      </w:pPr>
    </w:p>
    <w:p w:rsidR="00EB2AB9" w:rsidRPr="00744DB3" w:rsidRDefault="00EB2AB9" w:rsidP="00AE5000">
      <w:pPr>
        <w:rPr>
          <w:rFonts w:cs="Arial"/>
          <w:color w:val="7F7F7F"/>
          <w:szCs w:val="22"/>
        </w:rPr>
      </w:pPr>
    </w:p>
    <w:p w:rsidR="009062D1" w:rsidRPr="00F525BD" w:rsidRDefault="009062D1" w:rsidP="003C711C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 xml:space="preserve">Formation  </w:t>
      </w:r>
    </w:p>
    <w:p w:rsidR="002C77DA" w:rsidRDefault="002C77DA" w:rsidP="009062D1">
      <w:pPr>
        <w:rPr>
          <w:rFonts w:ascii="Calibri" w:hAnsi="Calibri" w:cs="Arial"/>
          <w:color w:val="7F7F7F"/>
          <w:szCs w:val="22"/>
        </w:rPr>
      </w:pPr>
    </w:p>
    <w:p w:rsidR="009062D1" w:rsidRPr="002C77DA" w:rsidRDefault="002C77DA" w:rsidP="002C77DA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 w:rsidRPr="002C77DA">
        <w:rPr>
          <w:rFonts w:ascii="Calibri" w:hAnsi="Calibri" w:cs="Arial"/>
          <w:b/>
          <w:color w:val="7F7F7F"/>
          <w:sz w:val="20"/>
          <w:szCs w:val="22"/>
          <w:lang w:val="fr-FR"/>
        </w:rPr>
        <w:t>Filière</w:t>
      </w:r>
      <w:r w:rsidRPr="002C77DA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="000C721B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Pr="002C77DA">
        <w:rPr>
          <w:rFonts w:ascii="Calibri" w:hAnsi="Calibri" w:cs="Arial"/>
          <w:b/>
          <w:color w:val="7F7F7F"/>
          <w:sz w:val="20"/>
          <w:szCs w:val="22"/>
          <w:lang w:val="fr-FR"/>
        </w:rPr>
        <w:t>(1998 - 1999)</w:t>
      </w:r>
    </w:p>
    <w:p w:rsidR="002C77DA" w:rsidRPr="002C77DA" w:rsidRDefault="002C77DA" w:rsidP="002C77DA">
      <w:pPr>
        <w:ind w:firstLine="708"/>
        <w:rPr>
          <w:rFonts w:ascii="Calibri" w:hAnsi="Calibri" w:cs="Arial"/>
          <w:i/>
          <w:color w:val="7F7F7F"/>
          <w:szCs w:val="22"/>
        </w:rPr>
      </w:pPr>
      <w:r w:rsidRPr="002C77DA">
        <w:rPr>
          <w:rFonts w:ascii="Calibri" w:hAnsi="Calibri" w:cs="Arial"/>
          <w:i/>
          <w:color w:val="7F7F7F"/>
          <w:szCs w:val="22"/>
        </w:rPr>
        <w:t>Université de</w:t>
      </w:r>
      <w:r w:rsidRPr="002C77DA">
        <w:rPr>
          <w:rFonts w:ascii="Calibri" w:hAnsi="Calibri" w:cs="Arial"/>
          <w:i/>
          <w:color w:val="7F7F7F"/>
          <w:szCs w:val="22"/>
        </w:rPr>
        <w:tab/>
      </w:r>
    </w:p>
    <w:p w:rsidR="002C77DA" w:rsidRPr="002C77DA" w:rsidRDefault="002C77DA" w:rsidP="002C77DA">
      <w:pPr>
        <w:ind w:firstLine="708"/>
        <w:rPr>
          <w:rFonts w:ascii="Calibri" w:hAnsi="Calibri" w:cs="Arial"/>
          <w:i/>
          <w:color w:val="7F7F7F"/>
          <w:szCs w:val="22"/>
          <w:lang w:val="en-US"/>
        </w:rPr>
      </w:pPr>
      <w:r w:rsidRPr="002C77DA">
        <w:rPr>
          <w:rFonts w:ascii="Calibri" w:hAnsi="Calibri" w:cs="Arial"/>
          <w:i/>
          <w:color w:val="7F7F7F"/>
          <w:szCs w:val="22"/>
          <w:lang w:val="en-US"/>
        </w:rPr>
        <w:t>Option</w:t>
      </w:r>
      <w:r w:rsidRPr="002C77DA">
        <w:rPr>
          <w:rFonts w:ascii="Calibri" w:hAnsi="Calibri" w:cs="Arial"/>
          <w:i/>
          <w:color w:val="7F7F7F"/>
          <w:szCs w:val="22"/>
          <w:lang w:val="en-US"/>
        </w:rPr>
        <w:tab/>
      </w:r>
    </w:p>
    <w:p w:rsidR="002C77DA" w:rsidRPr="002C77DA" w:rsidRDefault="002C77DA" w:rsidP="002C77DA">
      <w:pPr>
        <w:rPr>
          <w:rFonts w:ascii="Calibri" w:hAnsi="Calibri" w:cs="Arial"/>
          <w:color w:val="7F7F7F"/>
          <w:szCs w:val="22"/>
        </w:rPr>
      </w:pPr>
    </w:p>
    <w:p w:rsidR="009062D1" w:rsidRPr="002C77DA" w:rsidRDefault="0046513A" w:rsidP="002C77DA">
      <w:pPr>
        <w:pStyle w:val="Paragraphedeliste"/>
        <w:numPr>
          <w:ilvl w:val="0"/>
          <w:numId w:val="35"/>
        </w:numPr>
        <w:rPr>
          <w:rFonts w:ascii="Calibri" w:hAnsi="Calibri" w:cs="Arial"/>
          <w:b/>
          <w:color w:val="7F7F7F"/>
          <w:sz w:val="20"/>
          <w:szCs w:val="22"/>
          <w:lang w:val="fr-FR"/>
        </w:rPr>
      </w:pPr>
      <w:r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Diplôme </w:t>
      </w:r>
      <w:r w:rsidR="000C721B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="000C721B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="000C721B">
        <w:rPr>
          <w:rFonts w:ascii="Calibri" w:hAnsi="Calibri" w:cs="Arial"/>
          <w:b/>
          <w:color w:val="7F7F7F"/>
          <w:sz w:val="20"/>
          <w:szCs w:val="22"/>
          <w:lang w:val="fr-FR"/>
        </w:rPr>
        <w:tab/>
      </w:r>
      <w:r w:rsidR="002C77DA" w:rsidRPr="002C77DA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(1995 </w:t>
      </w:r>
      <w:r w:rsidR="002C77DA">
        <w:rPr>
          <w:rFonts w:ascii="Calibri" w:hAnsi="Calibri" w:cs="Arial"/>
          <w:b/>
          <w:color w:val="7F7F7F"/>
          <w:sz w:val="20"/>
          <w:szCs w:val="22"/>
          <w:lang w:val="fr-FR"/>
        </w:rPr>
        <w:t>–</w:t>
      </w:r>
      <w:r w:rsidR="002C77DA" w:rsidRPr="002C77DA">
        <w:rPr>
          <w:rFonts w:ascii="Calibri" w:hAnsi="Calibri" w:cs="Arial"/>
          <w:b/>
          <w:color w:val="7F7F7F"/>
          <w:sz w:val="20"/>
          <w:szCs w:val="22"/>
          <w:lang w:val="fr-FR"/>
        </w:rPr>
        <w:t xml:space="preserve"> 1997</w:t>
      </w:r>
      <w:r w:rsidR="002C77DA">
        <w:rPr>
          <w:rFonts w:ascii="Calibri" w:hAnsi="Calibri" w:cs="Arial"/>
          <w:b/>
          <w:color w:val="7F7F7F"/>
          <w:sz w:val="20"/>
          <w:szCs w:val="22"/>
          <w:lang w:val="fr-FR"/>
        </w:rPr>
        <w:t>)</w:t>
      </w:r>
    </w:p>
    <w:p w:rsidR="009062D1" w:rsidRPr="009062D1" w:rsidRDefault="009062D1" w:rsidP="009062D1">
      <w:pPr>
        <w:rPr>
          <w:rFonts w:ascii="Calibri" w:hAnsi="Calibri" w:cs="Arial"/>
          <w:color w:val="7F7F7F"/>
          <w:szCs w:val="22"/>
        </w:rPr>
      </w:pPr>
    </w:p>
    <w:p w:rsidR="009062D1" w:rsidRPr="00F525BD" w:rsidRDefault="009062D1" w:rsidP="003C711C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t>Certifications </w:t>
      </w:r>
    </w:p>
    <w:p w:rsidR="009062D1" w:rsidRDefault="009062D1" w:rsidP="009062D1">
      <w:pPr>
        <w:pStyle w:val="Paragraphedeliste"/>
        <w:numPr>
          <w:ilvl w:val="0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</w:p>
    <w:p w:rsidR="00E936CF" w:rsidRPr="000C721B" w:rsidRDefault="00E936CF" w:rsidP="009062D1">
      <w:pPr>
        <w:pStyle w:val="Paragraphedeliste"/>
        <w:numPr>
          <w:ilvl w:val="0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</w:p>
    <w:p w:rsidR="009062D1" w:rsidRPr="000C721B" w:rsidRDefault="009062D1" w:rsidP="009062D1">
      <w:pPr>
        <w:pStyle w:val="Paragraphedeliste"/>
        <w:rPr>
          <w:rFonts w:ascii="Calibri" w:hAnsi="Calibri" w:cs="Arial"/>
          <w:color w:val="7F7F7F"/>
          <w:sz w:val="22"/>
          <w:szCs w:val="22"/>
          <w:lang w:val="fr-FR"/>
        </w:rPr>
      </w:pPr>
    </w:p>
    <w:p w:rsidR="009062D1" w:rsidRPr="000C721B" w:rsidRDefault="009062D1" w:rsidP="009062D1">
      <w:pPr>
        <w:pStyle w:val="Paragraphedeliste"/>
        <w:rPr>
          <w:rFonts w:ascii="Calibri" w:hAnsi="Calibri" w:cs="Arial"/>
          <w:color w:val="7F7F7F"/>
          <w:sz w:val="22"/>
          <w:szCs w:val="22"/>
          <w:lang w:val="fr-FR"/>
        </w:rPr>
      </w:pPr>
    </w:p>
    <w:p w:rsidR="009062D1" w:rsidRPr="00F525BD" w:rsidRDefault="009062D1" w:rsidP="003C711C">
      <w:pPr>
        <w:pStyle w:val="Titre1"/>
        <w:shd w:val="clear" w:color="auto" w:fill="F2F2F2"/>
        <w:rPr>
          <w:b/>
          <w:caps w:val="0"/>
          <w:color w:val="7F7F7F"/>
        </w:rPr>
      </w:pPr>
      <w:r w:rsidRPr="00744DB3">
        <w:rPr>
          <w:b/>
          <w:caps w:val="0"/>
          <w:color w:val="7F7F7F"/>
        </w:rPr>
        <w:lastRenderedPageBreak/>
        <w:t>Langues </w:t>
      </w:r>
    </w:p>
    <w:p w:rsidR="009062D1" w:rsidRPr="00744DB3" w:rsidRDefault="009062D1" w:rsidP="009062D1">
      <w:pPr>
        <w:widowControl w:val="0"/>
        <w:rPr>
          <w:color w:val="7F7F7F"/>
          <w:sz w:val="22"/>
          <w:szCs w:val="22"/>
        </w:rPr>
      </w:pPr>
    </w:p>
    <w:p w:rsidR="00475A22" w:rsidRPr="00475A22" w:rsidRDefault="00475A22" w:rsidP="00475A22">
      <w:pPr>
        <w:pStyle w:val="Paragraphedeliste"/>
        <w:numPr>
          <w:ilvl w:val="0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 w:rsidRPr="00475A22">
        <w:rPr>
          <w:rFonts w:ascii="Calibri" w:hAnsi="Calibri" w:cs="Arial"/>
          <w:color w:val="7F7F7F"/>
          <w:sz w:val="20"/>
          <w:szCs w:val="22"/>
          <w:lang w:val="fr-FR"/>
        </w:rPr>
        <w:t>Anglais</w:t>
      </w: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 : </w:t>
      </w:r>
      <w:r w:rsidRPr="00475A22">
        <w:rPr>
          <w:rFonts w:ascii="Calibri" w:hAnsi="Calibri" w:cs="Arial"/>
          <w:color w:val="7F7F7F"/>
          <w:sz w:val="20"/>
          <w:szCs w:val="22"/>
          <w:lang w:val="fr-FR"/>
        </w:rPr>
        <w:t>Courant</w:t>
      </w:r>
    </w:p>
    <w:p w:rsidR="009062D1" w:rsidRPr="00475A22" w:rsidRDefault="00475A22" w:rsidP="00475A22">
      <w:pPr>
        <w:pStyle w:val="Paragraphedeliste"/>
        <w:numPr>
          <w:ilvl w:val="0"/>
          <w:numId w:val="35"/>
        </w:numPr>
        <w:rPr>
          <w:rFonts w:ascii="Calibri" w:hAnsi="Calibri" w:cs="Arial"/>
          <w:color w:val="7F7F7F"/>
          <w:sz w:val="20"/>
          <w:szCs w:val="22"/>
          <w:lang w:val="fr-FR"/>
        </w:rPr>
      </w:pPr>
      <w:r>
        <w:rPr>
          <w:rFonts w:ascii="Calibri" w:hAnsi="Calibri" w:cs="Arial"/>
          <w:color w:val="7F7F7F"/>
          <w:sz w:val="20"/>
          <w:szCs w:val="22"/>
          <w:lang w:val="fr-FR"/>
        </w:rPr>
        <w:t xml:space="preserve">Espagnol : </w:t>
      </w:r>
      <w:r w:rsidRPr="00475A22">
        <w:rPr>
          <w:rFonts w:ascii="Calibri" w:hAnsi="Calibri" w:cs="Arial"/>
          <w:color w:val="7F7F7F"/>
          <w:sz w:val="20"/>
          <w:szCs w:val="22"/>
          <w:lang w:val="fr-FR"/>
        </w:rPr>
        <w:t>Lu, Ecrit, Parlé</w:t>
      </w:r>
    </w:p>
    <w:p w:rsidR="009062D1" w:rsidRPr="00744DB3" w:rsidRDefault="009062D1" w:rsidP="009062D1">
      <w:pPr>
        <w:rPr>
          <w:rFonts w:ascii="Calibri" w:hAnsi="Calibri" w:cs="Arial"/>
          <w:color w:val="7F7F7F"/>
          <w:sz w:val="22"/>
          <w:szCs w:val="22"/>
        </w:rPr>
      </w:pPr>
    </w:p>
    <w:p w:rsidR="00315705" w:rsidRPr="00F525BD" w:rsidRDefault="00315705" w:rsidP="00315705">
      <w:pPr>
        <w:pStyle w:val="Titre1"/>
        <w:shd w:val="clear" w:color="auto" w:fill="F2F2F2"/>
        <w:rPr>
          <w:b/>
          <w:caps w:val="0"/>
          <w:color w:val="7F7F7F"/>
        </w:rPr>
      </w:pPr>
      <w:r>
        <w:rPr>
          <w:b/>
          <w:caps w:val="0"/>
          <w:color w:val="7F7F7F"/>
        </w:rPr>
        <w:t xml:space="preserve">Activités extra-professionnelles / Centres d’intérêt </w:t>
      </w:r>
    </w:p>
    <w:p w:rsidR="009574A4" w:rsidRPr="00744DB3" w:rsidRDefault="009574A4" w:rsidP="000D455C">
      <w:pPr>
        <w:rPr>
          <w:rFonts w:cs="Arial"/>
          <w:color w:val="7F7F7F"/>
          <w:sz w:val="22"/>
          <w:szCs w:val="22"/>
        </w:rPr>
      </w:pPr>
    </w:p>
    <w:sectPr w:rsidR="009574A4" w:rsidRPr="00744DB3" w:rsidSect="003C711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3" w:bottom="1418" w:left="1418" w:header="568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E73" w:rsidRDefault="00914E73">
      <w:r>
        <w:separator/>
      </w:r>
    </w:p>
  </w:endnote>
  <w:endnote w:type="continuationSeparator" w:id="0">
    <w:p w:rsidR="00914E73" w:rsidRDefault="0091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90D" w:rsidRDefault="00B55C0B" w:rsidP="00B76415">
    <w:pPr>
      <w:pStyle w:val="Pieddepage"/>
      <w:pBdr>
        <w:top w:val="none" w:sz="0" w:space="0" w:color="auto"/>
      </w:pBdr>
      <w:jc w:val="right"/>
      <w:rPr>
        <w:color w:val="auto"/>
      </w:rPr>
    </w:pPr>
    <w:r>
      <w:rPr>
        <w:noProof/>
        <w:color w:val="auto"/>
      </w:rPr>
      <w:drawing>
        <wp:inline distT="0" distB="0" distL="0" distR="0">
          <wp:extent cx="5895975" cy="38100"/>
          <wp:effectExtent l="19050" t="0" r="9525" b="0"/>
          <wp:docPr id="2" name="Picture 2" descr="Filet_basdepage_CMJN_201009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let_basdepage_CMJN_201009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5975" cy="38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4490D" w:rsidRPr="00B76415" w:rsidRDefault="0014490D" w:rsidP="00B76415">
    <w:pPr>
      <w:pStyle w:val="Pieddepage"/>
      <w:pBdr>
        <w:top w:val="none" w:sz="0" w:space="0" w:color="auto"/>
      </w:pBdr>
      <w:jc w:val="right"/>
      <w:rPr>
        <w:color w:val="auto"/>
        <w:sz w:val="16"/>
      </w:rPr>
    </w:pPr>
    <w:r>
      <w:br/>
    </w:r>
    <w:r w:rsidRPr="00B76415">
      <w:rPr>
        <w:color w:val="auto"/>
        <w:sz w:val="16"/>
      </w:rPr>
      <w:t xml:space="preserve">Page </w:t>
    </w:r>
    <w:r w:rsidR="00E31339"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PAGE</w:instrText>
    </w:r>
    <w:r w:rsidR="00E31339" w:rsidRPr="00B76415">
      <w:rPr>
        <w:b/>
        <w:color w:val="auto"/>
        <w:sz w:val="16"/>
      </w:rPr>
      <w:fldChar w:fldCharType="separate"/>
    </w:r>
    <w:r w:rsidR="00F525BD">
      <w:rPr>
        <w:b/>
        <w:noProof/>
        <w:color w:val="auto"/>
        <w:sz w:val="16"/>
      </w:rPr>
      <w:t>1</w:t>
    </w:r>
    <w:r w:rsidR="00E31339" w:rsidRPr="00B76415">
      <w:rPr>
        <w:b/>
        <w:color w:val="auto"/>
        <w:sz w:val="16"/>
      </w:rPr>
      <w:fldChar w:fldCharType="end"/>
    </w:r>
    <w:r w:rsidRPr="00B76415">
      <w:rPr>
        <w:color w:val="auto"/>
        <w:sz w:val="16"/>
      </w:rPr>
      <w:t xml:space="preserve"> sur </w:t>
    </w:r>
    <w:r w:rsidR="00E31339" w:rsidRPr="00B76415">
      <w:rPr>
        <w:b/>
        <w:color w:val="auto"/>
        <w:sz w:val="16"/>
      </w:rPr>
      <w:fldChar w:fldCharType="begin"/>
    </w:r>
    <w:r w:rsidRPr="00B76415">
      <w:rPr>
        <w:b/>
        <w:color w:val="auto"/>
        <w:sz w:val="16"/>
      </w:rPr>
      <w:instrText>NUMPAGES</w:instrText>
    </w:r>
    <w:r w:rsidR="00E31339" w:rsidRPr="00B76415">
      <w:rPr>
        <w:b/>
        <w:color w:val="auto"/>
        <w:sz w:val="16"/>
      </w:rPr>
      <w:fldChar w:fldCharType="separate"/>
    </w:r>
    <w:r w:rsidR="00F525BD">
      <w:rPr>
        <w:b/>
        <w:noProof/>
        <w:color w:val="auto"/>
        <w:sz w:val="16"/>
      </w:rPr>
      <w:t>2</w:t>
    </w:r>
    <w:r w:rsidR="00E31339" w:rsidRPr="00B76415">
      <w:rPr>
        <w:b/>
        <w:color w:val="auto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90D" w:rsidRPr="00F525BD" w:rsidRDefault="0014490D" w:rsidP="00A31C30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  <w:rPr>
        <w:b/>
        <w:color w:val="2F8A9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tab/>
    </w:r>
    <w:r w:rsidR="00B55C0B" w:rsidRPr="00F525BD">
      <w:rPr>
        <w:b/>
        <w:noProof/>
        <w:color w:val="2F8A9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>
          <wp:extent cx="5905500" cy="66675"/>
          <wp:effectExtent l="19050" t="0" r="0" b="0"/>
          <wp:docPr id="4" name="Picture 4" descr="Filet_basdepage_CMJN_201009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let_basdepage_CMJN_201009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4490D" w:rsidRDefault="0014490D" w:rsidP="00A31C30">
    <w:pPr>
      <w:pStyle w:val="Pieddepage"/>
      <w:pBdr>
        <w:top w:val="none" w:sz="0" w:space="0" w:color="auto"/>
      </w:pBdr>
      <w:tabs>
        <w:tab w:val="clear" w:pos="5670"/>
        <w:tab w:val="clear" w:pos="9072"/>
        <w:tab w:val="right" w:pos="9214"/>
      </w:tabs>
      <w:ind w:right="-144"/>
    </w:pPr>
    <w:r w:rsidRPr="00F525BD">
      <w:rPr>
        <w:b/>
        <w:color w:val="2F8A9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>
      <w:t xml:space="preserve">Page </w:t>
    </w:r>
    <w:r w:rsidR="00914E73">
      <w:fldChar w:fldCharType="begin"/>
    </w:r>
    <w:r w:rsidR="00914E73">
      <w:instrText xml:space="preserve"> PAGE </w:instrText>
    </w:r>
    <w:r w:rsidR="00914E73">
      <w:fldChar w:fldCharType="separate"/>
    </w:r>
    <w:r>
      <w:rPr>
        <w:noProof/>
      </w:rPr>
      <w:t>1</w:t>
    </w:r>
    <w:r w:rsidR="00914E73">
      <w:rPr>
        <w:noProof/>
      </w:rPr>
      <w:fldChar w:fldCharType="end"/>
    </w:r>
    <w:r>
      <w:t>/</w:t>
    </w:r>
    <w:r w:rsidR="00914E73">
      <w:fldChar w:fldCharType="begin"/>
    </w:r>
    <w:r w:rsidR="00914E73">
      <w:instrText xml:space="preserve"> NUMPAGES </w:instrText>
    </w:r>
    <w:r w:rsidR="00914E73">
      <w:fldChar w:fldCharType="separate"/>
    </w:r>
    <w:r>
      <w:rPr>
        <w:noProof/>
      </w:rPr>
      <w:t>2</w:t>
    </w:r>
    <w:r w:rsidR="00914E73">
      <w:rPr>
        <w:noProof/>
      </w:rPr>
      <w:fldChar w:fldCharType="end"/>
    </w:r>
  </w:p>
  <w:p w:rsidR="0014490D" w:rsidRDefault="0014490D" w:rsidP="000D455C">
    <w:pPr>
      <w:pStyle w:val="Pieddepage"/>
      <w:tabs>
        <w:tab w:val="clear" w:pos="5670"/>
        <w:tab w:val="clear" w:pos="9072"/>
        <w:tab w:val="right" w:pos="9214"/>
      </w:tabs>
      <w:ind w:right="-14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E73" w:rsidRDefault="00914E73">
      <w:r>
        <w:separator/>
      </w:r>
    </w:p>
  </w:footnote>
  <w:footnote w:type="continuationSeparator" w:id="0">
    <w:p w:rsidR="00914E73" w:rsidRDefault="00914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90D" w:rsidRDefault="00F525BD" w:rsidP="003C711C">
    <w:pPr>
      <w:pStyle w:val="En-tte"/>
      <w:ind w:left="-142" w:hanging="284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4156710</wp:posOffset>
              </wp:positionH>
              <wp:positionV relativeFrom="paragraph">
                <wp:posOffset>81915</wp:posOffset>
              </wp:positionV>
              <wp:extent cx="2019300" cy="516890"/>
              <wp:effectExtent l="3810" t="0" r="0" b="127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516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90D" w:rsidRPr="009062D1" w:rsidRDefault="0046513A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Prénom Nom</w:t>
                          </w:r>
                        </w:p>
                        <w:p w:rsidR="0014490D" w:rsidRPr="009062D1" w:rsidRDefault="0046513A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 xml:space="preserve">Titre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27.3pt;margin-top:6.45pt;width:159pt;height:40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" stroked="f">
              <v:textbox>
                <w:txbxContent>
                  <w:p w:rsidR="0014490D" w:rsidRPr="009062D1" w:rsidRDefault="0046513A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Prénom Nom</w:t>
                    </w:r>
                  </w:p>
                  <w:p w:rsidR="0014490D" w:rsidRPr="009062D1" w:rsidRDefault="0046513A">
                    <w:pPr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Titre </w:t>
                    </w:r>
                  </w:p>
                </w:txbxContent>
              </v:textbox>
            </v:shape>
          </w:pict>
        </mc:Fallback>
      </mc:AlternateContent>
    </w:r>
    <w:r w:rsidR="0014490D" w:rsidRPr="009062D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B55C0B">
      <w:rPr>
        <w:noProof/>
      </w:rPr>
      <w:drawing>
        <wp:inline distT="0" distB="0" distL="0" distR="0">
          <wp:extent cx="2809875" cy="685800"/>
          <wp:effectExtent l="19050" t="0" r="9525" b="0"/>
          <wp:docPr id="1" name="Picture 5" descr="C:\Documents and Settings\Administrateur\Local Settings\Temp\Rar$DI01.109\horizon_logo_EI-T_RVB_201104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nts and Settings\Administrateur\Local Settings\Temp\Rar$DI01.109\horizon_logo_EI-T_RVB_2011041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90D" w:rsidRDefault="00B55C0B" w:rsidP="000D455C">
    <w:pPr>
      <w:pStyle w:val="En-tte"/>
      <w:ind w:left="-426" w:firstLine="426"/>
    </w:pPr>
    <w:r>
      <w:rPr>
        <w:noProof/>
      </w:rPr>
      <w:drawing>
        <wp:inline distT="0" distB="0" distL="0" distR="0">
          <wp:extent cx="1476375" cy="723900"/>
          <wp:effectExtent l="19050" t="0" r="9525" b="0"/>
          <wp:docPr id="3" name="Picture 3" descr="logo_e-mail_EI-Mgm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-mail_EI-Mgm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75pt;height:6.75pt" o:bullet="t">
        <v:imagedata r:id="rId1" o:title="puce_carree"/>
      </v:shape>
    </w:pict>
  </w:numPicBullet>
  <w:numPicBullet w:numPicBulletId="1">
    <w:pict>
      <v:shape id="_x0000_i1035" type="#_x0000_t75" style="width:25.5pt;height:14.25pt" o:bullet="t">
        <v:imagedata r:id="rId2" o:title="puce_gde"/>
      </v:shape>
    </w:pict>
  </w:numPicBullet>
  <w:abstractNum w:abstractNumId="0" w15:restartNumberingAfterBreak="0">
    <w:nsid w:val="02103DBC"/>
    <w:multiLevelType w:val="hybridMultilevel"/>
    <w:tmpl w:val="18CC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2203C"/>
    <w:multiLevelType w:val="hybridMultilevel"/>
    <w:tmpl w:val="C970650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5280E8A"/>
    <w:multiLevelType w:val="hybridMultilevel"/>
    <w:tmpl w:val="DB5E622A"/>
    <w:lvl w:ilvl="0" w:tplc="80C0D1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95959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45050"/>
    <w:multiLevelType w:val="hybridMultilevel"/>
    <w:tmpl w:val="1F5EC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A6A56"/>
    <w:multiLevelType w:val="hybridMultilevel"/>
    <w:tmpl w:val="14F687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7BC"/>
    <w:multiLevelType w:val="hybridMultilevel"/>
    <w:tmpl w:val="7EBC77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893769"/>
    <w:multiLevelType w:val="hybridMultilevel"/>
    <w:tmpl w:val="F2287736"/>
    <w:lvl w:ilvl="0" w:tplc="FFFFFFFF">
      <w:start w:val="1"/>
      <w:numFmt w:val="bullet"/>
      <w:pStyle w:val="liste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6CA4"/>
    <w:multiLevelType w:val="hybridMultilevel"/>
    <w:tmpl w:val="0A409928"/>
    <w:lvl w:ilvl="0" w:tplc="40684692">
      <w:start w:val="1"/>
      <w:numFmt w:val="bullet"/>
      <w:lvlText w:val=""/>
      <w:lvlPicBulletId w:val="0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31849B"/>
      </w:rPr>
    </w:lvl>
    <w:lvl w:ilvl="1" w:tplc="BCC696D2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8174CF50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3" w:tplc="A56CB19C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2130723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5" w:tplc="4EB4D0EE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6" w:tplc="B34AAC48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B7C0C95A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8" w:tplc="FEF46CC2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</w:abstractNum>
  <w:abstractNum w:abstractNumId="8" w15:restartNumberingAfterBreak="0">
    <w:nsid w:val="144134C6"/>
    <w:multiLevelType w:val="hybridMultilevel"/>
    <w:tmpl w:val="7AE66E08"/>
    <w:lvl w:ilvl="0" w:tplc="040C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44665A5"/>
    <w:multiLevelType w:val="hybridMultilevel"/>
    <w:tmpl w:val="4F945C76"/>
    <w:lvl w:ilvl="0" w:tplc="D6B8FB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8691857"/>
    <w:multiLevelType w:val="hybridMultilevel"/>
    <w:tmpl w:val="D1ECD774"/>
    <w:lvl w:ilvl="0" w:tplc="D6B8FB3A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1DA619D5"/>
    <w:multiLevelType w:val="hybridMultilevel"/>
    <w:tmpl w:val="77C08D9A"/>
    <w:lvl w:ilvl="0" w:tplc="B66264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F24E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BC40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241D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0AD4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5231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68B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A4EF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8C9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F721386"/>
    <w:multiLevelType w:val="hybridMultilevel"/>
    <w:tmpl w:val="8F30C8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02958"/>
    <w:multiLevelType w:val="hybridMultilevel"/>
    <w:tmpl w:val="BD52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C45F0"/>
    <w:multiLevelType w:val="hybridMultilevel"/>
    <w:tmpl w:val="7B2A9950"/>
    <w:lvl w:ilvl="0" w:tplc="1F94BA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630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84AA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E4C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AAA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CF8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66A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E712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30A3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C7085"/>
    <w:multiLevelType w:val="hybridMultilevel"/>
    <w:tmpl w:val="14FC7AF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AB6E72"/>
    <w:multiLevelType w:val="hybridMultilevel"/>
    <w:tmpl w:val="C072673E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71A3E2E"/>
    <w:multiLevelType w:val="hybridMultilevel"/>
    <w:tmpl w:val="479807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67222"/>
    <w:multiLevelType w:val="hybridMultilevel"/>
    <w:tmpl w:val="8B62955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F45678"/>
    <w:multiLevelType w:val="hybridMultilevel"/>
    <w:tmpl w:val="EEA83C64"/>
    <w:lvl w:ilvl="0" w:tplc="FA449286">
      <w:start w:val="1"/>
      <w:numFmt w:val="bullet"/>
      <w:lvlText w:val=""/>
      <w:lvlJc w:val="left"/>
      <w:pPr>
        <w:tabs>
          <w:tab w:val="num" w:pos="1489"/>
        </w:tabs>
        <w:ind w:left="14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160B40"/>
    <w:multiLevelType w:val="hybridMultilevel"/>
    <w:tmpl w:val="7E7032D0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1" w15:restartNumberingAfterBreak="0">
    <w:nsid w:val="31DF6A92"/>
    <w:multiLevelType w:val="multilevel"/>
    <w:tmpl w:val="195073A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327E443E"/>
    <w:multiLevelType w:val="hybridMultilevel"/>
    <w:tmpl w:val="A37A27BE"/>
    <w:lvl w:ilvl="0" w:tplc="040C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3" w15:restartNumberingAfterBreak="0">
    <w:nsid w:val="3E226817"/>
    <w:multiLevelType w:val="hybridMultilevel"/>
    <w:tmpl w:val="F90618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03915CA"/>
    <w:multiLevelType w:val="hybridMultilevel"/>
    <w:tmpl w:val="39D40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A6F48"/>
    <w:multiLevelType w:val="hybridMultilevel"/>
    <w:tmpl w:val="7AA8DE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908751E"/>
    <w:multiLevelType w:val="hybridMultilevel"/>
    <w:tmpl w:val="7DD6ED7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499A4CBC"/>
    <w:multiLevelType w:val="hybridMultilevel"/>
    <w:tmpl w:val="2230DE7C"/>
    <w:lvl w:ilvl="0" w:tplc="D6B8FB3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FCD2258"/>
    <w:multiLevelType w:val="hybridMultilevel"/>
    <w:tmpl w:val="AFDAD652"/>
    <w:lvl w:ilvl="0" w:tplc="115AEC30">
      <w:start w:val="4"/>
      <w:numFmt w:val="bullet"/>
      <w:lvlText w:val="-"/>
      <w:lvlJc w:val="left"/>
      <w:pPr>
        <w:ind w:left="93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9" w15:restartNumberingAfterBreak="0">
    <w:nsid w:val="5471480A"/>
    <w:multiLevelType w:val="hybridMultilevel"/>
    <w:tmpl w:val="F2203E7A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5C14344A"/>
    <w:multiLevelType w:val="hybridMultilevel"/>
    <w:tmpl w:val="CCC8A81E"/>
    <w:lvl w:ilvl="0" w:tplc="D6B8FB3A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1" w15:restartNumberingAfterBreak="0">
    <w:nsid w:val="5CAE3ACC"/>
    <w:multiLevelType w:val="hybridMultilevel"/>
    <w:tmpl w:val="B9BE2DDA"/>
    <w:lvl w:ilvl="0" w:tplc="D6B8FB3A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2" w15:restartNumberingAfterBreak="0">
    <w:nsid w:val="5EA11627"/>
    <w:multiLevelType w:val="hybridMultilevel"/>
    <w:tmpl w:val="14F4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429F0"/>
    <w:multiLevelType w:val="hybridMultilevel"/>
    <w:tmpl w:val="0AD8602C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 w15:restartNumberingAfterBreak="0">
    <w:nsid w:val="62017DA8"/>
    <w:multiLevelType w:val="hybridMultilevel"/>
    <w:tmpl w:val="CB643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72DF9"/>
    <w:multiLevelType w:val="hybridMultilevel"/>
    <w:tmpl w:val="CBF86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C70CB"/>
    <w:multiLevelType w:val="hybridMultilevel"/>
    <w:tmpl w:val="D7C8A622"/>
    <w:lvl w:ilvl="0" w:tplc="5364B546">
      <w:start w:val="1"/>
      <w:numFmt w:val="bullet"/>
      <w:pStyle w:val="CVmission-activits"/>
      <w:lvlText w:val=""/>
      <w:lvlJc w:val="left"/>
      <w:pPr>
        <w:ind w:left="1001" w:hanging="360"/>
      </w:pPr>
      <w:rPr>
        <w:rFonts w:ascii="Webdings" w:hAnsi="Webdings" w:hint="default"/>
        <w:color w:val="993366"/>
      </w:rPr>
    </w:lvl>
    <w:lvl w:ilvl="1" w:tplc="040C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7" w15:restartNumberingAfterBreak="0">
    <w:nsid w:val="675209D2"/>
    <w:multiLevelType w:val="hybridMultilevel"/>
    <w:tmpl w:val="E35E188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8D4703"/>
    <w:multiLevelType w:val="hybridMultilevel"/>
    <w:tmpl w:val="8E281FD2"/>
    <w:lvl w:ilvl="0" w:tplc="1BE2288E">
      <w:start w:val="1"/>
      <w:numFmt w:val="bullet"/>
      <w:pStyle w:val="CVTextepuces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Verdana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Verdana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Verdana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69220053"/>
    <w:multiLevelType w:val="hybridMultilevel"/>
    <w:tmpl w:val="2BA005F4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0" w15:restartNumberingAfterBreak="0">
    <w:nsid w:val="73C34146"/>
    <w:multiLevelType w:val="hybridMultilevel"/>
    <w:tmpl w:val="8230DA60"/>
    <w:lvl w:ilvl="0" w:tplc="C8B8F820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841F8"/>
    <w:multiLevelType w:val="hybridMultilevel"/>
    <w:tmpl w:val="F1D03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56D1EE6"/>
    <w:multiLevelType w:val="hybridMultilevel"/>
    <w:tmpl w:val="1B341BD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6E27CB3"/>
    <w:multiLevelType w:val="hybridMultilevel"/>
    <w:tmpl w:val="4584403E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4" w15:restartNumberingAfterBreak="0">
    <w:nsid w:val="7743296B"/>
    <w:multiLevelType w:val="hybridMultilevel"/>
    <w:tmpl w:val="458A2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51087A"/>
    <w:multiLevelType w:val="hybridMultilevel"/>
    <w:tmpl w:val="29B80128"/>
    <w:lvl w:ilvl="0" w:tplc="9D8438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9595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8971B3C"/>
    <w:multiLevelType w:val="hybridMultilevel"/>
    <w:tmpl w:val="768443E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CD258AB"/>
    <w:multiLevelType w:val="hybridMultilevel"/>
    <w:tmpl w:val="8A2C3674"/>
    <w:lvl w:ilvl="0" w:tplc="067AE55C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12"/>
  </w:num>
  <w:num w:numId="4">
    <w:abstractNumId w:val="2"/>
  </w:num>
  <w:num w:numId="5">
    <w:abstractNumId w:val="19"/>
  </w:num>
  <w:num w:numId="6">
    <w:abstractNumId w:val="23"/>
  </w:num>
  <w:num w:numId="7">
    <w:abstractNumId w:val="41"/>
  </w:num>
  <w:num w:numId="8">
    <w:abstractNumId w:val="32"/>
  </w:num>
  <w:num w:numId="9">
    <w:abstractNumId w:val="25"/>
  </w:num>
  <w:num w:numId="10">
    <w:abstractNumId w:val="42"/>
  </w:num>
  <w:num w:numId="11">
    <w:abstractNumId w:val="5"/>
  </w:num>
  <w:num w:numId="12">
    <w:abstractNumId w:val="13"/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7"/>
  </w:num>
  <w:num w:numId="16">
    <w:abstractNumId w:val="39"/>
  </w:num>
  <w:num w:numId="17">
    <w:abstractNumId w:val="35"/>
  </w:num>
  <w:num w:numId="18">
    <w:abstractNumId w:val="22"/>
  </w:num>
  <w:num w:numId="19">
    <w:abstractNumId w:val="24"/>
  </w:num>
  <w:num w:numId="20">
    <w:abstractNumId w:val="29"/>
  </w:num>
  <w:num w:numId="21">
    <w:abstractNumId w:val="20"/>
  </w:num>
  <w:num w:numId="22">
    <w:abstractNumId w:val="33"/>
  </w:num>
  <w:num w:numId="23">
    <w:abstractNumId w:val="45"/>
  </w:num>
  <w:num w:numId="24">
    <w:abstractNumId w:val="37"/>
  </w:num>
  <w:num w:numId="25">
    <w:abstractNumId w:val="21"/>
  </w:num>
  <w:num w:numId="26">
    <w:abstractNumId w:val="11"/>
  </w:num>
  <w:num w:numId="27">
    <w:abstractNumId w:val="30"/>
  </w:num>
  <w:num w:numId="28">
    <w:abstractNumId w:val="10"/>
  </w:num>
  <w:num w:numId="29">
    <w:abstractNumId w:val="9"/>
  </w:num>
  <w:num w:numId="30">
    <w:abstractNumId w:val="31"/>
  </w:num>
  <w:num w:numId="31">
    <w:abstractNumId w:val="27"/>
  </w:num>
  <w:num w:numId="32">
    <w:abstractNumId w:val="14"/>
  </w:num>
  <w:num w:numId="33">
    <w:abstractNumId w:val="43"/>
  </w:num>
  <w:num w:numId="34">
    <w:abstractNumId w:val="40"/>
  </w:num>
  <w:num w:numId="35">
    <w:abstractNumId w:val="47"/>
  </w:num>
  <w:num w:numId="36">
    <w:abstractNumId w:val="36"/>
  </w:num>
  <w:num w:numId="37">
    <w:abstractNumId w:val="16"/>
  </w:num>
  <w:num w:numId="38">
    <w:abstractNumId w:val="46"/>
  </w:num>
  <w:num w:numId="39">
    <w:abstractNumId w:val="28"/>
  </w:num>
  <w:num w:numId="40">
    <w:abstractNumId w:val="0"/>
  </w:num>
  <w:num w:numId="41">
    <w:abstractNumId w:val="44"/>
  </w:num>
  <w:num w:numId="42">
    <w:abstractNumId w:val="18"/>
  </w:num>
  <w:num w:numId="43">
    <w:abstractNumId w:val="1"/>
  </w:num>
  <w:num w:numId="44">
    <w:abstractNumId w:val="4"/>
  </w:num>
  <w:num w:numId="45">
    <w:abstractNumId w:val="3"/>
  </w:num>
  <w:num w:numId="46">
    <w:abstractNumId w:val="34"/>
  </w:num>
  <w:num w:numId="47">
    <w:abstractNumId w:val="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D9"/>
    <w:rsid w:val="00001129"/>
    <w:rsid w:val="00013D9C"/>
    <w:rsid w:val="00026D1D"/>
    <w:rsid w:val="000661BD"/>
    <w:rsid w:val="00067307"/>
    <w:rsid w:val="00074260"/>
    <w:rsid w:val="000922BE"/>
    <w:rsid w:val="000B07B4"/>
    <w:rsid w:val="000C3B1E"/>
    <w:rsid w:val="000C721B"/>
    <w:rsid w:val="000D455C"/>
    <w:rsid w:val="000D5F47"/>
    <w:rsid w:val="000E101A"/>
    <w:rsid w:val="000E7658"/>
    <w:rsid w:val="0014490D"/>
    <w:rsid w:val="00150890"/>
    <w:rsid w:val="0016500E"/>
    <w:rsid w:val="00175DE7"/>
    <w:rsid w:val="0018231C"/>
    <w:rsid w:val="001960D4"/>
    <w:rsid w:val="001A61F3"/>
    <w:rsid w:val="001A7854"/>
    <w:rsid w:val="001C2001"/>
    <w:rsid w:val="001E455D"/>
    <w:rsid w:val="001F14D1"/>
    <w:rsid w:val="002040D6"/>
    <w:rsid w:val="00217AA9"/>
    <w:rsid w:val="00220AC8"/>
    <w:rsid w:val="00282367"/>
    <w:rsid w:val="002879DD"/>
    <w:rsid w:val="002946CA"/>
    <w:rsid w:val="002A6419"/>
    <w:rsid w:val="002C54AA"/>
    <w:rsid w:val="002C77DA"/>
    <w:rsid w:val="002E4EB3"/>
    <w:rsid w:val="002F45E1"/>
    <w:rsid w:val="00310721"/>
    <w:rsid w:val="00315705"/>
    <w:rsid w:val="0033772A"/>
    <w:rsid w:val="003377B1"/>
    <w:rsid w:val="00364BBA"/>
    <w:rsid w:val="003731AA"/>
    <w:rsid w:val="00386431"/>
    <w:rsid w:val="00386CD5"/>
    <w:rsid w:val="003A3FE1"/>
    <w:rsid w:val="003C711C"/>
    <w:rsid w:val="003C7B73"/>
    <w:rsid w:val="003D41C6"/>
    <w:rsid w:val="003D6296"/>
    <w:rsid w:val="00404C3B"/>
    <w:rsid w:val="0046513A"/>
    <w:rsid w:val="0047019C"/>
    <w:rsid w:val="00475A22"/>
    <w:rsid w:val="004912FF"/>
    <w:rsid w:val="004917C8"/>
    <w:rsid w:val="004C0F5F"/>
    <w:rsid w:val="004F0733"/>
    <w:rsid w:val="0053232D"/>
    <w:rsid w:val="005511D3"/>
    <w:rsid w:val="005664AB"/>
    <w:rsid w:val="005664C1"/>
    <w:rsid w:val="005B266A"/>
    <w:rsid w:val="005C0E24"/>
    <w:rsid w:val="005C0FE4"/>
    <w:rsid w:val="005F5AC2"/>
    <w:rsid w:val="006010AD"/>
    <w:rsid w:val="00605096"/>
    <w:rsid w:val="00642281"/>
    <w:rsid w:val="00676CBF"/>
    <w:rsid w:val="00690E49"/>
    <w:rsid w:val="006C2397"/>
    <w:rsid w:val="006D1F04"/>
    <w:rsid w:val="006E08F1"/>
    <w:rsid w:val="006F5735"/>
    <w:rsid w:val="006F57D4"/>
    <w:rsid w:val="00744DB3"/>
    <w:rsid w:val="00764D0A"/>
    <w:rsid w:val="007654F8"/>
    <w:rsid w:val="00771893"/>
    <w:rsid w:val="00783782"/>
    <w:rsid w:val="0079338A"/>
    <w:rsid w:val="007A55BA"/>
    <w:rsid w:val="007A68BB"/>
    <w:rsid w:val="007B1A03"/>
    <w:rsid w:val="007B212E"/>
    <w:rsid w:val="0087555D"/>
    <w:rsid w:val="008761D6"/>
    <w:rsid w:val="0088700A"/>
    <w:rsid w:val="008A60C6"/>
    <w:rsid w:val="008B451E"/>
    <w:rsid w:val="00903FCC"/>
    <w:rsid w:val="009062D1"/>
    <w:rsid w:val="009100AE"/>
    <w:rsid w:val="00914E73"/>
    <w:rsid w:val="00942074"/>
    <w:rsid w:val="00947C16"/>
    <w:rsid w:val="00950261"/>
    <w:rsid w:val="00950E66"/>
    <w:rsid w:val="009574A4"/>
    <w:rsid w:val="00965FEA"/>
    <w:rsid w:val="00970176"/>
    <w:rsid w:val="00995DD6"/>
    <w:rsid w:val="009D4685"/>
    <w:rsid w:val="00A1794D"/>
    <w:rsid w:val="00A31C30"/>
    <w:rsid w:val="00A403C4"/>
    <w:rsid w:val="00A62C7A"/>
    <w:rsid w:val="00A70A32"/>
    <w:rsid w:val="00A82AEE"/>
    <w:rsid w:val="00AA11D9"/>
    <w:rsid w:val="00AA453D"/>
    <w:rsid w:val="00AD2BB0"/>
    <w:rsid w:val="00AE5000"/>
    <w:rsid w:val="00B01016"/>
    <w:rsid w:val="00B02072"/>
    <w:rsid w:val="00B1583D"/>
    <w:rsid w:val="00B228C1"/>
    <w:rsid w:val="00B25741"/>
    <w:rsid w:val="00B33BE3"/>
    <w:rsid w:val="00B33ED9"/>
    <w:rsid w:val="00B34AAB"/>
    <w:rsid w:val="00B55C0B"/>
    <w:rsid w:val="00B5646A"/>
    <w:rsid w:val="00B76415"/>
    <w:rsid w:val="00BB4833"/>
    <w:rsid w:val="00BC461F"/>
    <w:rsid w:val="00BD0CE3"/>
    <w:rsid w:val="00BE00D1"/>
    <w:rsid w:val="00BE6149"/>
    <w:rsid w:val="00BF39CE"/>
    <w:rsid w:val="00BF5B01"/>
    <w:rsid w:val="00C0006E"/>
    <w:rsid w:val="00C1067F"/>
    <w:rsid w:val="00C1413F"/>
    <w:rsid w:val="00C20EAA"/>
    <w:rsid w:val="00C4585A"/>
    <w:rsid w:val="00C55EEF"/>
    <w:rsid w:val="00C67069"/>
    <w:rsid w:val="00C73105"/>
    <w:rsid w:val="00C8098B"/>
    <w:rsid w:val="00C831CF"/>
    <w:rsid w:val="00C85D26"/>
    <w:rsid w:val="00C9013F"/>
    <w:rsid w:val="00D02A2E"/>
    <w:rsid w:val="00D12DF5"/>
    <w:rsid w:val="00D23CEB"/>
    <w:rsid w:val="00D246B7"/>
    <w:rsid w:val="00D2771E"/>
    <w:rsid w:val="00D513C8"/>
    <w:rsid w:val="00D73E90"/>
    <w:rsid w:val="00D741A9"/>
    <w:rsid w:val="00DC2F71"/>
    <w:rsid w:val="00DE4FF1"/>
    <w:rsid w:val="00DE6A32"/>
    <w:rsid w:val="00E31339"/>
    <w:rsid w:val="00E71E8D"/>
    <w:rsid w:val="00E76067"/>
    <w:rsid w:val="00E76293"/>
    <w:rsid w:val="00E80D1C"/>
    <w:rsid w:val="00E936CF"/>
    <w:rsid w:val="00EA24E2"/>
    <w:rsid w:val="00EB2AB9"/>
    <w:rsid w:val="00EC1710"/>
    <w:rsid w:val="00EC59E4"/>
    <w:rsid w:val="00ED0F5D"/>
    <w:rsid w:val="00ED2C74"/>
    <w:rsid w:val="00EF6948"/>
    <w:rsid w:val="00F354EF"/>
    <w:rsid w:val="00F4008D"/>
    <w:rsid w:val="00F40EF5"/>
    <w:rsid w:val="00F525BD"/>
    <w:rsid w:val="00F62612"/>
    <w:rsid w:val="00F63192"/>
    <w:rsid w:val="00F91ABA"/>
    <w:rsid w:val="00F94174"/>
    <w:rsid w:val="00FB36A2"/>
    <w:rsid w:val="00FC01CE"/>
    <w:rsid w:val="00FC1AC4"/>
    <w:rsid w:val="00FC3E98"/>
    <w:rsid w:val="00FC4AA1"/>
    <w:rsid w:val="00FD1EF2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DA1C351-8AC9-4458-B00D-3AA87BC0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4F8"/>
    <w:rPr>
      <w:rFonts w:ascii="Arial" w:hAnsi="Arial"/>
      <w:color w:val="808080"/>
    </w:rPr>
  </w:style>
  <w:style w:type="paragraph" w:styleId="Titre1">
    <w:name w:val="heading 1"/>
    <w:basedOn w:val="En-tte"/>
    <w:next w:val="Normal"/>
    <w:qFormat/>
    <w:rsid w:val="005664C1"/>
    <w:pPr>
      <w:tabs>
        <w:tab w:val="clear" w:pos="4536"/>
        <w:tab w:val="clear" w:pos="9072"/>
        <w:tab w:val="left" w:pos="567"/>
      </w:tabs>
      <w:spacing w:before="240" w:after="240"/>
      <w:outlineLvl w:val="0"/>
    </w:pPr>
    <w:rPr>
      <w:rFonts w:cs="Aharoni"/>
      <w:caps/>
      <w:color w:val="A0D4E0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re2">
    <w:name w:val="heading 2"/>
    <w:basedOn w:val="Normal"/>
    <w:next w:val="Normal"/>
    <w:qFormat/>
    <w:rsid w:val="007654F8"/>
    <w:pPr>
      <w:outlineLvl w:val="1"/>
    </w:pPr>
    <w:rPr>
      <w:color w:val="FFFFFF"/>
    </w:rPr>
  </w:style>
  <w:style w:type="paragraph" w:styleId="Titre3">
    <w:name w:val="heading 3"/>
    <w:basedOn w:val="Normal"/>
    <w:next w:val="Normal"/>
    <w:qFormat/>
    <w:rsid w:val="007654F8"/>
    <w:pPr>
      <w:outlineLvl w:val="2"/>
    </w:pPr>
    <w:rPr>
      <w:bCs/>
      <w:color w:val="FFFFFF"/>
    </w:rPr>
  </w:style>
  <w:style w:type="paragraph" w:styleId="Titre4">
    <w:name w:val="heading 4"/>
    <w:basedOn w:val="Normal"/>
    <w:next w:val="Normal"/>
    <w:qFormat/>
    <w:rsid w:val="007654F8"/>
    <w:pPr>
      <w:outlineLvl w:val="3"/>
    </w:pPr>
    <w:rPr>
      <w:color w:val="FFFFFF"/>
    </w:rPr>
  </w:style>
  <w:style w:type="paragraph" w:styleId="Titre5">
    <w:name w:val="heading 5"/>
    <w:basedOn w:val="Normal"/>
    <w:next w:val="Normal"/>
    <w:qFormat/>
    <w:rsid w:val="007654F8"/>
    <w:pPr>
      <w:outlineLvl w:val="4"/>
    </w:pPr>
    <w:rPr>
      <w:color w:val="FFFFFF"/>
    </w:rPr>
  </w:style>
  <w:style w:type="paragraph" w:styleId="Titre6">
    <w:name w:val="heading 6"/>
    <w:basedOn w:val="Normal"/>
    <w:next w:val="Normal"/>
    <w:qFormat/>
    <w:rsid w:val="007654F8"/>
    <w:pPr>
      <w:outlineLvl w:val="5"/>
    </w:pPr>
    <w:rPr>
      <w:color w:val="FFFFFF"/>
    </w:rPr>
  </w:style>
  <w:style w:type="paragraph" w:styleId="Titre7">
    <w:name w:val="heading 7"/>
    <w:basedOn w:val="Normal"/>
    <w:next w:val="Normal"/>
    <w:qFormat/>
    <w:rsid w:val="007654F8"/>
    <w:pPr>
      <w:outlineLvl w:val="6"/>
    </w:pPr>
    <w:rPr>
      <w:color w:val="FFFFFF"/>
    </w:rPr>
  </w:style>
  <w:style w:type="paragraph" w:styleId="Titre8">
    <w:name w:val="heading 8"/>
    <w:basedOn w:val="Normal"/>
    <w:next w:val="Normal"/>
    <w:qFormat/>
    <w:rsid w:val="007654F8"/>
    <w:pPr>
      <w:outlineLvl w:val="7"/>
    </w:pPr>
    <w:rPr>
      <w:color w:val="FFFFFF"/>
    </w:rPr>
  </w:style>
  <w:style w:type="paragraph" w:styleId="Titre9">
    <w:name w:val="heading 9"/>
    <w:basedOn w:val="Normal"/>
    <w:next w:val="Normal"/>
    <w:qFormat/>
    <w:rsid w:val="007654F8"/>
    <w:pPr>
      <w:outlineLvl w:val="8"/>
    </w:pPr>
    <w:rPr>
      <w:color w:val="FFFF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VListe">
    <w:name w:val="CV Liste"/>
    <w:basedOn w:val="Normal"/>
    <w:rsid w:val="007654F8"/>
    <w:pPr>
      <w:spacing w:before="60"/>
      <w:ind w:left="624" w:hanging="624"/>
    </w:pPr>
    <w:rPr>
      <w:b/>
      <w:iCs/>
    </w:rPr>
  </w:style>
  <w:style w:type="paragraph" w:styleId="En-tte">
    <w:name w:val="header"/>
    <w:basedOn w:val="Normal"/>
    <w:rsid w:val="007654F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7654F8"/>
    <w:pPr>
      <w:pBdr>
        <w:top w:val="single" w:sz="4" w:space="1" w:color="808080"/>
      </w:pBdr>
      <w:tabs>
        <w:tab w:val="center" w:pos="5670"/>
        <w:tab w:val="right" w:pos="9072"/>
      </w:tabs>
    </w:pPr>
    <w:rPr>
      <w:sz w:val="18"/>
      <w:szCs w:val="18"/>
    </w:rPr>
  </w:style>
  <w:style w:type="paragraph" w:styleId="Lgende">
    <w:name w:val="caption"/>
    <w:basedOn w:val="Normal"/>
    <w:next w:val="Normal"/>
    <w:qFormat/>
    <w:rsid w:val="007654F8"/>
    <w:pPr>
      <w:spacing w:before="120" w:after="120"/>
    </w:pPr>
    <w:rPr>
      <w:b/>
    </w:rPr>
  </w:style>
  <w:style w:type="paragraph" w:customStyle="1" w:styleId="CVProjet">
    <w:name w:val="CV Projet"/>
    <w:basedOn w:val="Normal"/>
    <w:rsid w:val="007654F8"/>
    <w:pPr>
      <w:spacing w:before="180" w:after="60"/>
      <w:jc w:val="both"/>
    </w:pPr>
    <w:rPr>
      <w:b/>
      <w:i/>
      <w:iCs/>
      <w:color w:val="5F5F5F"/>
    </w:rPr>
  </w:style>
  <w:style w:type="paragraph" w:customStyle="1" w:styleId="CVTitre1">
    <w:name w:val="CV Titre 1"/>
    <w:basedOn w:val="Normal"/>
    <w:next w:val="Normal"/>
    <w:rsid w:val="007654F8"/>
    <w:rPr>
      <w:b/>
      <w:color w:val="0000CC"/>
      <w:sz w:val="40"/>
      <w:szCs w:val="40"/>
    </w:rPr>
  </w:style>
  <w:style w:type="paragraph" w:customStyle="1" w:styleId="CVTexte">
    <w:name w:val="CV Texte"/>
    <w:basedOn w:val="Normal"/>
    <w:rsid w:val="007654F8"/>
    <w:pPr>
      <w:spacing w:before="60"/>
      <w:ind w:left="425"/>
      <w:jc w:val="both"/>
    </w:pPr>
    <w:rPr>
      <w:color w:val="000080"/>
      <w:sz w:val="18"/>
    </w:rPr>
  </w:style>
  <w:style w:type="paragraph" w:styleId="Textedebulles">
    <w:name w:val="Balloon Text"/>
    <w:basedOn w:val="Normal"/>
    <w:semiHidden/>
    <w:rsid w:val="007654F8"/>
    <w:rPr>
      <w:rFonts w:ascii="Tahoma" w:hAnsi="Tahoma" w:cs="Tahoma"/>
      <w:sz w:val="16"/>
      <w:szCs w:val="16"/>
    </w:rPr>
  </w:style>
  <w:style w:type="paragraph" w:customStyle="1" w:styleId="CVTextepuces">
    <w:name w:val="CV Texte à puces"/>
    <w:basedOn w:val="CVTexte"/>
    <w:rsid w:val="007654F8"/>
    <w:pPr>
      <w:numPr>
        <w:numId w:val="1"/>
      </w:numPr>
      <w:tabs>
        <w:tab w:val="clear" w:pos="1145"/>
        <w:tab w:val="num" w:pos="360"/>
      </w:tabs>
      <w:ind w:left="0" w:firstLine="0"/>
    </w:pPr>
  </w:style>
  <w:style w:type="paragraph" w:customStyle="1" w:styleId="CVClient">
    <w:name w:val="CV Client"/>
    <w:basedOn w:val="Normal"/>
    <w:rsid w:val="007654F8"/>
    <w:pPr>
      <w:pBdr>
        <w:bottom w:val="single" w:sz="4" w:space="1" w:color="FF9900"/>
      </w:pBdr>
      <w:tabs>
        <w:tab w:val="right" w:pos="9072"/>
      </w:tabs>
      <w:spacing w:before="240"/>
      <w:jc w:val="both"/>
    </w:pPr>
    <w:rPr>
      <w:b/>
      <w:color w:val="333333"/>
    </w:rPr>
  </w:style>
  <w:style w:type="paragraph" w:customStyle="1" w:styleId="CVListesimple">
    <w:name w:val="CV Liste simple"/>
    <w:basedOn w:val="Normal"/>
    <w:next w:val="Normal"/>
    <w:rsid w:val="007654F8"/>
    <w:rPr>
      <w:b/>
    </w:rPr>
  </w:style>
  <w:style w:type="paragraph" w:customStyle="1" w:styleId="CVTitre2">
    <w:name w:val="CV Titre 2"/>
    <w:basedOn w:val="CVTitre1"/>
    <w:next w:val="Normal"/>
    <w:rsid w:val="007654F8"/>
    <w:pPr>
      <w:ind w:left="5840"/>
    </w:pPr>
    <w:rPr>
      <w:sz w:val="28"/>
      <w:szCs w:val="28"/>
    </w:rPr>
  </w:style>
  <w:style w:type="paragraph" w:customStyle="1" w:styleId="CVTitre3">
    <w:name w:val="CV Titre 3"/>
    <w:basedOn w:val="CVTitre2"/>
    <w:rsid w:val="007654F8"/>
    <w:rPr>
      <w:sz w:val="22"/>
    </w:rPr>
  </w:style>
  <w:style w:type="character" w:styleId="Lienhypertexte">
    <w:name w:val="Hyperlink"/>
    <w:rsid w:val="007654F8"/>
    <w:rPr>
      <w:color w:val="0000FF"/>
      <w:u w:val="single"/>
    </w:rPr>
  </w:style>
  <w:style w:type="paragraph" w:styleId="PrformatHTML">
    <w:name w:val="HTML Preformatted"/>
    <w:basedOn w:val="Normal"/>
    <w:rsid w:val="00765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styleId="Corpsdetexte">
    <w:name w:val="Body Text"/>
    <w:basedOn w:val="Normal"/>
    <w:rsid w:val="007654F8"/>
    <w:pPr>
      <w:ind w:right="-30"/>
    </w:pPr>
    <w:rPr>
      <w:lang w:val="en-GB"/>
    </w:rPr>
  </w:style>
  <w:style w:type="paragraph" w:styleId="Corpsdetexte2">
    <w:name w:val="Body Text 2"/>
    <w:basedOn w:val="Normal"/>
    <w:rsid w:val="007654F8"/>
    <w:pPr>
      <w:jc w:val="both"/>
    </w:pPr>
    <w:rPr>
      <w:rFonts w:cs="Arial"/>
      <w:iCs/>
    </w:rPr>
  </w:style>
  <w:style w:type="character" w:styleId="Numrodepage">
    <w:name w:val="page number"/>
    <w:basedOn w:val="Policepardfaut"/>
    <w:rsid w:val="007654F8"/>
  </w:style>
  <w:style w:type="paragraph" w:customStyle="1" w:styleId="CV-Employeur">
    <w:name w:val="CV-Employeur"/>
    <w:basedOn w:val="Titre1"/>
    <w:rsid w:val="007654F8"/>
    <w:pPr>
      <w:spacing w:before="360" w:after="360"/>
    </w:pPr>
    <w:rPr>
      <w:b/>
      <w:bCs/>
      <w:color w:val="auto"/>
    </w:rPr>
  </w:style>
  <w:style w:type="paragraph" w:customStyle="1" w:styleId="listepuce2">
    <w:name w:val="liste à puce 2"/>
    <w:basedOn w:val="Normal"/>
    <w:rsid w:val="007654F8"/>
    <w:pPr>
      <w:numPr>
        <w:numId w:val="2"/>
      </w:numPr>
      <w:spacing w:before="60" w:after="60"/>
    </w:pPr>
    <w:rPr>
      <w:color w:val="auto"/>
    </w:rPr>
  </w:style>
  <w:style w:type="character" w:styleId="Marquedecommentaire">
    <w:name w:val="annotation reference"/>
    <w:semiHidden/>
    <w:rsid w:val="007654F8"/>
    <w:rPr>
      <w:sz w:val="16"/>
      <w:szCs w:val="16"/>
    </w:rPr>
  </w:style>
  <w:style w:type="paragraph" w:styleId="Commentaire">
    <w:name w:val="annotation text"/>
    <w:basedOn w:val="Normal"/>
    <w:semiHidden/>
    <w:rsid w:val="007654F8"/>
  </w:style>
  <w:style w:type="paragraph" w:customStyle="1" w:styleId="Titrenonnumrot2">
    <w:name w:val="Titre non numéroté 2"/>
    <w:basedOn w:val="Normal"/>
    <w:next w:val="Normal"/>
    <w:rsid w:val="00804DFA"/>
    <w:pPr>
      <w:spacing w:before="100" w:after="40"/>
    </w:pPr>
    <w:rPr>
      <w:rFonts w:ascii="Arial Black" w:hAnsi="Arial Black" w:cs="Arial Black"/>
      <w:color w:val="auto"/>
    </w:rPr>
  </w:style>
  <w:style w:type="table" w:styleId="Grilledutableau">
    <w:name w:val="Table Grid"/>
    <w:basedOn w:val="TableauNormal"/>
    <w:rsid w:val="00577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2">
    <w:name w:val="Body Text Indent 2"/>
    <w:basedOn w:val="Normal"/>
    <w:rsid w:val="00711218"/>
    <w:pPr>
      <w:spacing w:after="120" w:line="480" w:lineRule="auto"/>
      <w:ind w:left="283"/>
    </w:pPr>
  </w:style>
  <w:style w:type="paragraph" w:styleId="Paragraphedeliste">
    <w:name w:val="List Paragraph"/>
    <w:basedOn w:val="Normal"/>
    <w:uiPriority w:val="34"/>
    <w:qFormat/>
    <w:rsid w:val="00AE5000"/>
    <w:pPr>
      <w:ind w:left="720"/>
      <w:contextualSpacing/>
    </w:pPr>
    <w:rPr>
      <w:rFonts w:ascii="Times New Roman" w:hAnsi="Times New Roman"/>
      <w:color w:val="auto"/>
      <w:sz w:val="24"/>
      <w:szCs w:val="24"/>
      <w:lang w:val="en-US" w:eastAsia="en-US"/>
    </w:rPr>
  </w:style>
  <w:style w:type="character" w:customStyle="1" w:styleId="apple-style-span">
    <w:name w:val="apple-style-span"/>
    <w:basedOn w:val="Policepardfaut"/>
    <w:rsid w:val="00AE5000"/>
  </w:style>
  <w:style w:type="paragraph" w:customStyle="1" w:styleId="CVmission-activits">
    <w:name w:val="CV mission - activités"/>
    <w:next w:val="Normal"/>
    <w:qFormat/>
    <w:rsid w:val="00AA453D"/>
    <w:pPr>
      <w:numPr>
        <w:numId w:val="36"/>
      </w:numPr>
      <w:spacing w:before="60"/>
    </w:pPr>
    <w:rPr>
      <w:rFonts w:ascii="Calibri" w:eastAsia="Calibri" w:hAnsi="Calibri"/>
      <w:color w:val="7F7F7F"/>
      <w:sz w:val="22"/>
      <w:szCs w:val="22"/>
      <w:lang w:eastAsia="en-US"/>
    </w:rPr>
  </w:style>
  <w:style w:type="character" w:customStyle="1" w:styleId="CVNormal">
    <w:name w:val="CV Normal"/>
    <w:uiPriority w:val="1"/>
    <w:qFormat/>
    <w:rsid w:val="00AA453D"/>
    <w:rPr>
      <w:rFonts w:ascii="Calibri" w:hAnsi="Calibri"/>
      <w:color w:val="808080"/>
      <w:sz w:val="22"/>
    </w:rPr>
  </w:style>
  <w:style w:type="character" w:customStyle="1" w:styleId="PieddepageCar">
    <w:name w:val="Pied de page Car"/>
    <w:link w:val="Pieddepage"/>
    <w:uiPriority w:val="99"/>
    <w:rsid w:val="001A61F3"/>
    <w:rPr>
      <w:rFonts w:ascii="Arial" w:hAnsi="Arial"/>
      <w:color w:val="8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lteca\L09M&#233;thodes%20et%20qualit&#233;\Mod&#232;les%20de%20documents\CV%20Mod&#232;le%20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 Modèle P</Template>
  <TotalTime>1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CV</vt:lpstr>
      <vt:lpstr>CV</vt:lpstr>
      <vt:lpstr>Domaines de compétences</vt:lpstr>
      <vt:lpstr>Expériences professionnelles                                                    </vt:lpstr>
      <vt:lpstr>Formation  </vt:lpstr>
      <vt:lpstr>Certifications </vt:lpstr>
      <vt:lpstr>Langues </vt:lpstr>
    </vt:vector>
  </TitlesOfParts>
  <Company>AVS CONSULTING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Utilisateur Windows</dc:creator>
  <cp:keywords/>
  <cp:lastModifiedBy>Philippe SPRUNG</cp:lastModifiedBy>
  <cp:revision>2</cp:revision>
  <cp:lastPrinted>2011-03-24T12:57:00Z</cp:lastPrinted>
  <dcterms:created xsi:type="dcterms:W3CDTF">2016-09-22T10:41:00Z</dcterms:created>
  <dcterms:modified xsi:type="dcterms:W3CDTF">2016-09-22T10:41:00Z</dcterms:modified>
</cp:coreProperties>
</file>